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4F0" w:rsidRPr="00982079" w:rsidRDefault="005444F0" w:rsidP="00B92D50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3"/>
    </w:p>
    <w:p w:rsidR="005444F0" w:rsidRPr="00982079" w:rsidRDefault="005444F0" w:rsidP="00B92D50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本科毕业设计（论文）开题报告</w:t>
      </w:r>
      <w:bookmarkEnd w:id="0"/>
    </w:p>
    <w:tbl>
      <w:tblPr>
        <w:tblpPr w:leftFromText="180" w:rightFromText="180" w:vertAnchor="text" w:horzAnchor="margin" w:tblpY="158"/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1908"/>
        <w:gridCol w:w="1800"/>
        <w:gridCol w:w="717"/>
        <w:gridCol w:w="363"/>
        <w:gridCol w:w="1260"/>
        <w:gridCol w:w="900"/>
        <w:gridCol w:w="1080"/>
        <w:gridCol w:w="1260"/>
      </w:tblGrid>
      <w:tr w:rsidR="005444F0" w:rsidRPr="00982079" w:rsidTr="003F0955">
        <w:trPr>
          <w:trHeight w:val="453"/>
        </w:trPr>
        <w:tc>
          <w:tcPr>
            <w:tcW w:w="1908" w:type="dxa"/>
            <w:vAlign w:val="center"/>
          </w:tcPr>
          <w:p w:rsidR="005444F0" w:rsidRPr="00982079" w:rsidRDefault="005444F0" w:rsidP="003F0955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1800" w:type="dxa"/>
            <w:vAlign w:val="center"/>
          </w:tcPr>
          <w:p w:rsidR="005444F0" w:rsidRPr="00982079" w:rsidRDefault="005444F0" w:rsidP="003F0955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5444F0" w:rsidRPr="00982079" w:rsidRDefault="005444F0" w:rsidP="003F0955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2160" w:type="dxa"/>
            <w:gridSpan w:val="2"/>
            <w:vAlign w:val="center"/>
          </w:tcPr>
          <w:p w:rsidR="005444F0" w:rsidRPr="00982079" w:rsidRDefault="005444F0" w:rsidP="003F0955">
            <w:pPr>
              <w:jc w:val="center"/>
            </w:pPr>
          </w:p>
        </w:tc>
        <w:tc>
          <w:tcPr>
            <w:tcW w:w="1080" w:type="dxa"/>
            <w:vAlign w:val="center"/>
          </w:tcPr>
          <w:p w:rsidR="005444F0" w:rsidRPr="00982079" w:rsidRDefault="005444F0" w:rsidP="003F0955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260" w:type="dxa"/>
            <w:vAlign w:val="center"/>
          </w:tcPr>
          <w:p w:rsidR="005444F0" w:rsidRPr="00982079" w:rsidRDefault="005444F0" w:rsidP="003F0955">
            <w:pPr>
              <w:jc w:val="center"/>
            </w:pPr>
          </w:p>
        </w:tc>
      </w:tr>
      <w:tr w:rsidR="005444F0" w:rsidRPr="00982079" w:rsidTr="003F0955">
        <w:trPr>
          <w:trHeight w:val="270"/>
        </w:trPr>
        <w:tc>
          <w:tcPr>
            <w:tcW w:w="1908" w:type="dxa"/>
            <w:vAlign w:val="center"/>
          </w:tcPr>
          <w:p w:rsidR="005444F0" w:rsidRPr="00982079" w:rsidRDefault="005444F0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1800" w:type="dxa"/>
            <w:vAlign w:val="center"/>
          </w:tcPr>
          <w:p w:rsidR="005444F0" w:rsidRPr="00982079" w:rsidRDefault="005444F0" w:rsidP="003F0955">
            <w:pPr>
              <w:spacing w:line="360" w:lineRule="auto"/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5444F0" w:rsidRPr="00982079" w:rsidRDefault="005444F0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2160" w:type="dxa"/>
            <w:gridSpan w:val="2"/>
            <w:vAlign w:val="center"/>
          </w:tcPr>
          <w:p w:rsidR="005444F0" w:rsidRPr="00982079" w:rsidRDefault="005444F0" w:rsidP="003F0955">
            <w:pPr>
              <w:spacing w:line="360" w:lineRule="auto"/>
              <w:ind w:left="30"/>
              <w:jc w:val="center"/>
            </w:pPr>
          </w:p>
        </w:tc>
        <w:tc>
          <w:tcPr>
            <w:tcW w:w="1080" w:type="dxa"/>
            <w:vAlign w:val="center"/>
          </w:tcPr>
          <w:p w:rsidR="005444F0" w:rsidRPr="00982079" w:rsidRDefault="005444F0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260" w:type="dxa"/>
            <w:vAlign w:val="center"/>
          </w:tcPr>
          <w:p w:rsidR="005444F0" w:rsidRPr="00982079" w:rsidRDefault="005444F0" w:rsidP="003F0955">
            <w:pPr>
              <w:spacing w:line="360" w:lineRule="auto"/>
              <w:jc w:val="center"/>
            </w:pPr>
          </w:p>
        </w:tc>
      </w:tr>
      <w:tr w:rsidR="005444F0" w:rsidRPr="00982079" w:rsidTr="003F0955">
        <w:trPr>
          <w:trHeight w:val="270"/>
        </w:trPr>
        <w:tc>
          <w:tcPr>
            <w:tcW w:w="1908" w:type="dxa"/>
            <w:vAlign w:val="center"/>
          </w:tcPr>
          <w:p w:rsidR="005444F0" w:rsidRPr="00982079" w:rsidRDefault="005444F0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1800" w:type="dxa"/>
            <w:vAlign w:val="center"/>
          </w:tcPr>
          <w:p w:rsidR="005444F0" w:rsidRPr="00982079" w:rsidRDefault="005444F0" w:rsidP="003F0955">
            <w:pPr>
              <w:spacing w:line="360" w:lineRule="auto"/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5444F0" w:rsidRPr="00982079" w:rsidRDefault="005444F0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所在单位</w:t>
            </w:r>
          </w:p>
        </w:tc>
        <w:tc>
          <w:tcPr>
            <w:tcW w:w="2160" w:type="dxa"/>
            <w:gridSpan w:val="2"/>
            <w:vAlign w:val="center"/>
          </w:tcPr>
          <w:p w:rsidR="005444F0" w:rsidRPr="00982079" w:rsidRDefault="005444F0" w:rsidP="003F0955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:rsidR="005444F0" w:rsidRPr="00982079" w:rsidRDefault="005444F0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260" w:type="dxa"/>
            <w:vAlign w:val="center"/>
          </w:tcPr>
          <w:p w:rsidR="005444F0" w:rsidRPr="00982079" w:rsidRDefault="005444F0" w:rsidP="003F0955">
            <w:pPr>
              <w:spacing w:line="360" w:lineRule="auto"/>
              <w:jc w:val="center"/>
            </w:pPr>
          </w:p>
        </w:tc>
      </w:tr>
      <w:tr w:rsidR="005444F0" w:rsidRPr="00982079" w:rsidTr="003F0955">
        <w:trPr>
          <w:trHeight w:val="270"/>
        </w:trPr>
        <w:tc>
          <w:tcPr>
            <w:tcW w:w="1908" w:type="dxa"/>
            <w:vAlign w:val="center"/>
          </w:tcPr>
          <w:p w:rsidR="005444F0" w:rsidRPr="00982079" w:rsidRDefault="005444F0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设计（论文）题目</w:t>
            </w:r>
          </w:p>
        </w:tc>
        <w:tc>
          <w:tcPr>
            <w:tcW w:w="7380" w:type="dxa"/>
            <w:gridSpan w:val="7"/>
            <w:vAlign w:val="center"/>
          </w:tcPr>
          <w:p w:rsidR="005444F0" w:rsidRPr="00982079" w:rsidRDefault="005444F0" w:rsidP="003F0955">
            <w:pPr>
              <w:spacing w:line="360" w:lineRule="auto"/>
              <w:jc w:val="center"/>
            </w:pPr>
          </w:p>
        </w:tc>
      </w:tr>
      <w:tr w:rsidR="005444F0" w:rsidRPr="00982079" w:rsidTr="003F0955">
        <w:trPr>
          <w:trHeight w:val="9489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:rsidR="005444F0" w:rsidRPr="00982079" w:rsidRDefault="005444F0" w:rsidP="003F0955">
            <w:pPr>
              <w:spacing w:line="360" w:lineRule="auto"/>
            </w:pPr>
            <w:r w:rsidRPr="00982079">
              <w:rPr>
                <w:rFonts w:hint="eastAsia"/>
              </w:rPr>
              <w:t>毕业设计（论文）开题报告内容：</w:t>
            </w:r>
            <w:r w:rsidRPr="00982079">
              <w:rPr>
                <w:rFonts w:hint="eastAsia"/>
                <w:sz w:val="18"/>
                <w:szCs w:val="18"/>
              </w:rPr>
              <w:t>（主要包含选题的背景和意义；研究的基本内容和拟解决的主要问题；研究方法及措施；研究工作的步骤与进度；主要参考文献等项目）</w:t>
            </w:r>
          </w:p>
        </w:tc>
      </w:tr>
      <w:tr w:rsidR="005444F0" w:rsidRPr="00982079" w:rsidTr="003F0955">
        <w:trPr>
          <w:trHeight w:val="452"/>
        </w:trPr>
        <w:tc>
          <w:tcPr>
            <w:tcW w:w="1908" w:type="dxa"/>
            <w:vAlign w:val="center"/>
          </w:tcPr>
          <w:p w:rsidR="005444F0" w:rsidRPr="00982079" w:rsidRDefault="005444F0" w:rsidP="003F0955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t>指导教师签字</w:t>
            </w:r>
          </w:p>
        </w:tc>
        <w:tc>
          <w:tcPr>
            <w:tcW w:w="2517" w:type="dxa"/>
            <w:gridSpan w:val="2"/>
            <w:vAlign w:val="center"/>
          </w:tcPr>
          <w:p w:rsidR="005444F0" w:rsidRPr="00982079" w:rsidRDefault="005444F0" w:rsidP="003F0955">
            <w:pPr>
              <w:spacing w:line="480" w:lineRule="auto"/>
              <w:jc w:val="center"/>
            </w:pPr>
          </w:p>
        </w:tc>
        <w:tc>
          <w:tcPr>
            <w:tcW w:w="1623" w:type="dxa"/>
            <w:gridSpan w:val="2"/>
            <w:vAlign w:val="center"/>
          </w:tcPr>
          <w:p w:rsidR="005444F0" w:rsidRPr="00982079" w:rsidRDefault="005444F0" w:rsidP="003F0955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240" w:type="dxa"/>
            <w:gridSpan w:val="3"/>
            <w:vAlign w:val="center"/>
          </w:tcPr>
          <w:p w:rsidR="005444F0" w:rsidRPr="00982079" w:rsidRDefault="005444F0" w:rsidP="003F0955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t>年</w:t>
            </w:r>
            <w:r w:rsidRPr="00982079"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:rsidR="005444F0" w:rsidRPr="00B92D50" w:rsidRDefault="005444F0" w:rsidP="00B92D50">
      <w:r w:rsidRPr="00982079">
        <w:rPr>
          <w:rFonts w:hint="eastAsia"/>
          <w:sz w:val="18"/>
          <w:szCs w:val="18"/>
        </w:rPr>
        <w:t>注：可根据开题报告的长度加页</w:t>
      </w:r>
      <w:r w:rsidRPr="00982079">
        <w:rPr>
          <w:rFonts w:ascii="宋体" w:hAnsi="宋体" w:hint="eastAsia"/>
          <w:sz w:val="18"/>
          <w:szCs w:val="18"/>
        </w:rPr>
        <w:t>。</w:t>
      </w:r>
    </w:p>
    <w:sectPr w:rsidR="005444F0" w:rsidRPr="00B92D50" w:rsidSect="004F6FC5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4F0" w:rsidRDefault="005444F0" w:rsidP="00B92D50">
      <w:r>
        <w:separator/>
      </w:r>
    </w:p>
  </w:endnote>
  <w:endnote w:type="continuationSeparator" w:id="1">
    <w:p w:rsidR="005444F0" w:rsidRDefault="005444F0" w:rsidP="00B92D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4F0" w:rsidRDefault="005444F0" w:rsidP="00B92D50">
      <w:r>
        <w:separator/>
      </w:r>
    </w:p>
  </w:footnote>
  <w:footnote w:type="continuationSeparator" w:id="1">
    <w:p w:rsidR="005444F0" w:rsidRDefault="005444F0" w:rsidP="00B92D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2295"/>
    <w:rsid w:val="00193976"/>
    <w:rsid w:val="003D09AC"/>
    <w:rsid w:val="003F0955"/>
    <w:rsid w:val="00490141"/>
    <w:rsid w:val="004F6FC5"/>
    <w:rsid w:val="005444F0"/>
    <w:rsid w:val="007B7C67"/>
    <w:rsid w:val="00982079"/>
    <w:rsid w:val="00A12295"/>
    <w:rsid w:val="00A22940"/>
    <w:rsid w:val="00B3230A"/>
    <w:rsid w:val="00B92D50"/>
    <w:rsid w:val="00BA1920"/>
    <w:rsid w:val="00DB5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95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122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12295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B92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92D50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92D50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B92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92D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BE9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30</Words>
  <Characters>172</Characters>
  <Application>Microsoft Office Outlook</Application>
  <DocSecurity>0</DocSecurity>
  <Lines>0</Lines>
  <Paragraphs>0</Paragraphs>
  <ScaleCrop>false</ScaleCrop>
  <Company>bupt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邮 电 大 学</dc:title>
  <dc:subject/>
  <dc:creator>王栩楠</dc:creator>
  <cp:keywords/>
  <dc:description/>
  <cp:lastModifiedBy>User</cp:lastModifiedBy>
  <cp:revision>2</cp:revision>
  <dcterms:created xsi:type="dcterms:W3CDTF">2011-02-20T01:54:00Z</dcterms:created>
  <dcterms:modified xsi:type="dcterms:W3CDTF">2011-02-20T01:54:00Z</dcterms:modified>
</cp:coreProperties>
</file>