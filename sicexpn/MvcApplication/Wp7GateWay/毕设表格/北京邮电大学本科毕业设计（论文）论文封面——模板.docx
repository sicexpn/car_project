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BA" w:rsidRPr="00982079" w:rsidRDefault="001549BA" w:rsidP="00A12295">
      <w:pPr>
        <w:jc w:val="center"/>
        <w:rPr>
          <w:rFonts w:eastAsia="黑体"/>
          <w:sz w:val="52"/>
        </w:rPr>
      </w:pPr>
      <w:r w:rsidRPr="00C74DC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校名" style="width:293.25pt;height:81.75pt;visibility:visible">
            <v:imagedata r:id="rId6" o:title="" croptop="3952f" cropbottom="31565f" chromakey="#fffffd" gain="2147483647f"/>
          </v:shape>
        </w:pict>
      </w:r>
    </w:p>
    <w:p w:rsidR="001549BA" w:rsidRPr="00982079" w:rsidRDefault="001549BA" w:rsidP="00A12295">
      <w:pPr>
        <w:jc w:val="center"/>
        <w:rPr>
          <w:rFonts w:eastAsia="黑体"/>
          <w:sz w:val="52"/>
        </w:rPr>
      </w:pPr>
    </w:p>
    <w:p w:rsidR="001549BA" w:rsidRPr="00982079" w:rsidRDefault="001549BA" w:rsidP="00A12295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  <w:r w:rsidRPr="00982079">
        <w:rPr>
          <w:rFonts w:eastAsia="黑体" w:hint="eastAsia"/>
          <w:szCs w:val="21"/>
        </w:rPr>
        <w:t>（黑体，一号，加粗，居中）</w:t>
      </w:r>
    </w:p>
    <w:p w:rsidR="001549BA" w:rsidRPr="00982079" w:rsidRDefault="001549BA" w:rsidP="00A12295">
      <w:pPr>
        <w:jc w:val="center"/>
        <w:rPr>
          <w:sz w:val="52"/>
        </w:rPr>
      </w:pPr>
    </w:p>
    <w:p w:rsidR="001549BA" w:rsidRPr="00982079" w:rsidRDefault="001549BA" w:rsidP="00A12295">
      <w:pPr>
        <w:jc w:val="center"/>
        <w:rPr>
          <w:sz w:val="52"/>
        </w:rPr>
      </w:pPr>
      <w:r w:rsidRPr="00C74DC2">
        <w:rPr>
          <w:noProof/>
        </w:rPr>
        <w:pict>
          <v:shape id="图片 2" o:spid="_x0000_i1026" type="#_x0000_t75" alt="校徽" style="width:93.75pt;height:90.75pt;visibility:visible">
            <v:imagedata r:id="rId7" o:title=""/>
          </v:shape>
        </w:pict>
      </w:r>
    </w:p>
    <w:p w:rsidR="001549BA" w:rsidRPr="00982079" w:rsidRDefault="001549BA" w:rsidP="00A12295"/>
    <w:p w:rsidR="001549BA" w:rsidRPr="00982079" w:rsidRDefault="001549BA" w:rsidP="00555BB0">
      <w:pPr>
        <w:ind w:leftChars="-342" w:left="31680" w:firstLine="1973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>题目</w:t>
      </w:r>
      <w:r w:rsidRPr="00982079">
        <w:rPr>
          <w:rFonts w:ascii="黑体" w:eastAsia="黑体"/>
          <w:b/>
          <w:sz w:val="32"/>
          <w:szCs w:val="21"/>
        </w:rPr>
        <w:t xml:space="preserve">: </w:t>
      </w:r>
      <w:r w:rsidRPr="00982079">
        <w:rPr>
          <w:rFonts w:ascii="黑体" w:eastAsia="黑体" w:hAnsi="宋体"/>
          <w:b/>
          <w:sz w:val="32"/>
          <w:u w:val="thick"/>
        </w:rPr>
        <w:t xml:space="preserve">                           </w:t>
      </w:r>
      <w:r w:rsidRPr="00982079">
        <w:rPr>
          <w:rFonts w:eastAsia="黑体" w:hint="eastAsia"/>
          <w:szCs w:val="21"/>
        </w:rPr>
        <w:t>（黑体，三号，加粗，居中）</w:t>
      </w:r>
    </w:p>
    <w:p w:rsidR="001549BA" w:rsidRPr="00982079" w:rsidRDefault="001549BA" w:rsidP="00555BB0">
      <w:pPr>
        <w:ind w:firstLineChars="795" w:firstLine="31680"/>
        <w:rPr>
          <w:b/>
          <w:bCs/>
          <w:sz w:val="32"/>
        </w:rPr>
      </w:pPr>
    </w:p>
    <w:p w:rsidR="001549BA" w:rsidRPr="00982079" w:rsidRDefault="001549BA" w:rsidP="00555BB0">
      <w:pPr>
        <w:spacing w:line="360" w:lineRule="auto"/>
        <w:ind w:firstLineChars="594" w:firstLine="31680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spacing w:line="360" w:lineRule="auto"/>
        <w:ind w:firstLineChars="595" w:firstLine="31680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spacing w:line="360" w:lineRule="auto"/>
        <w:ind w:firstLineChars="595" w:firstLine="31680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spacing w:line="360" w:lineRule="auto"/>
        <w:ind w:firstLineChars="595" w:firstLine="31680"/>
        <w:rPr>
          <w:b/>
          <w:bCs/>
          <w:sz w:val="32"/>
        </w:rPr>
      </w:pPr>
      <w:r w:rsidRPr="00982079">
        <w:rPr>
          <w:rFonts w:hint="eastAsia"/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spacing w:line="360" w:lineRule="auto"/>
        <w:ind w:firstLineChars="595" w:firstLine="31680"/>
        <w:rPr>
          <w:b/>
          <w:bCs/>
          <w:sz w:val="32"/>
          <w:u w:val="single"/>
        </w:rPr>
      </w:pPr>
      <w:r w:rsidRPr="00982079">
        <w:rPr>
          <w:rFonts w:hint="eastAsia"/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spacing w:line="360" w:lineRule="auto"/>
        <w:ind w:firstLineChars="595" w:firstLine="31680"/>
        <w:rPr>
          <w:b/>
          <w:bCs/>
          <w:sz w:val="32"/>
          <w:u w:val="single"/>
        </w:rPr>
      </w:pPr>
      <w:r w:rsidRPr="00982079">
        <w:rPr>
          <w:rFonts w:hint="eastAsia"/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</w:p>
    <w:p w:rsidR="001549BA" w:rsidRPr="00982079" w:rsidRDefault="001549BA" w:rsidP="00555BB0">
      <w:pPr>
        <w:tabs>
          <w:tab w:val="left" w:pos="4200"/>
        </w:tabs>
        <w:spacing w:line="360" w:lineRule="auto"/>
        <w:ind w:firstLineChars="595" w:firstLine="31680"/>
        <w:rPr>
          <w:b/>
        </w:rPr>
      </w:pPr>
      <w:r w:rsidRPr="00982079">
        <w:rPr>
          <w:rFonts w:hint="eastAsia"/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         </w:t>
      </w:r>
      <w:r w:rsidRPr="00982079">
        <w:rPr>
          <w:rFonts w:eastAsia="黑体" w:hint="eastAsia"/>
          <w:szCs w:val="21"/>
        </w:rPr>
        <w:t>（宋体，三号，加粗）</w:t>
      </w:r>
    </w:p>
    <w:p w:rsidR="001549BA" w:rsidRPr="00982079" w:rsidRDefault="001549BA" w:rsidP="00555BB0">
      <w:pPr>
        <w:ind w:firstLineChars="616" w:firstLine="31680"/>
        <w:rPr>
          <w:b/>
          <w:bCs/>
          <w:sz w:val="32"/>
          <w:u w:val="single"/>
        </w:rPr>
      </w:pPr>
    </w:p>
    <w:p w:rsidR="001549BA" w:rsidRPr="00982079" w:rsidRDefault="001549BA" w:rsidP="00A12295">
      <w:pPr>
        <w:rPr>
          <w:b/>
        </w:rPr>
      </w:pPr>
    </w:p>
    <w:p w:rsidR="001549BA" w:rsidRDefault="001549BA" w:rsidP="00A12295">
      <w:pPr>
        <w:jc w:val="center"/>
      </w:pPr>
      <w:r w:rsidRPr="00982079">
        <w:rPr>
          <w:rFonts w:hint="eastAsia"/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 w:rsidRPr="00982079">
        <w:rPr>
          <w:b/>
          <w:bCs/>
          <w:sz w:val="32"/>
        </w:rPr>
        <w:t xml:space="preserve"> </w:t>
      </w:r>
      <w:r w:rsidRPr="00982079">
        <w:rPr>
          <w:rFonts w:hint="eastAsia"/>
          <w:b/>
          <w:bCs/>
          <w:sz w:val="32"/>
        </w:rPr>
        <w:t>月</w:t>
      </w:r>
    </w:p>
    <w:sectPr w:rsidR="001549BA" w:rsidSect="0000609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BA" w:rsidRDefault="001549BA" w:rsidP="0000609A">
      <w:r>
        <w:separator/>
      </w:r>
    </w:p>
  </w:endnote>
  <w:endnote w:type="continuationSeparator" w:id="1">
    <w:p w:rsidR="001549BA" w:rsidRDefault="001549BA" w:rsidP="00006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BA" w:rsidRDefault="001549BA" w:rsidP="0000609A">
      <w:r>
        <w:separator/>
      </w:r>
    </w:p>
  </w:footnote>
  <w:footnote w:type="continuationSeparator" w:id="1">
    <w:p w:rsidR="001549BA" w:rsidRDefault="001549BA" w:rsidP="000060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2295"/>
    <w:rsid w:val="0000609A"/>
    <w:rsid w:val="000E2E68"/>
    <w:rsid w:val="001549BA"/>
    <w:rsid w:val="003037A8"/>
    <w:rsid w:val="00555BB0"/>
    <w:rsid w:val="00767F88"/>
    <w:rsid w:val="008E50F1"/>
    <w:rsid w:val="00982079"/>
    <w:rsid w:val="00A12295"/>
    <w:rsid w:val="00B3230A"/>
    <w:rsid w:val="00C74DC2"/>
    <w:rsid w:val="00F5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122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006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609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06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60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40</Words>
  <Characters>231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王栩楠</dc:creator>
  <cp:keywords/>
  <dc:description/>
  <cp:lastModifiedBy>User</cp:lastModifiedBy>
  <cp:revision>2</cp:revision>
  <dcterms:created xsi:type="dcterms:W3CDTF">2011-02-20T01:54:00Z</dcterms:created>
  <dcterms:modified xsi:type="dcterms:W3CDTF">2011-02-20T01:54:00Z</dcterms:modified>
</cp:coreProperties>
</file>