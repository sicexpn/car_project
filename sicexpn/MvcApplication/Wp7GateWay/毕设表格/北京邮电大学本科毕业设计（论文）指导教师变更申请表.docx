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AD" w:rsidRPr="00982079" w:rsidRDefault="00D926AD" w:rsidP="00486F1B">
      <w:pPr>
        <w:spacing w:line="360" w:lineRule="auto"/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</w:p>
    <w:p w:rsidR="00D926AD" w:rsidRPr="00982079" w:rsidRDefault="00D926AD" w:rsidP="00486F1B">
      <w:pPr>
        <w:spacing w:line="360" w:lineRule="auto"/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本科毕业设计（论文）指导教师变更申请表</w:t>
      </w:r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998"/>
        <w:gridCol w:w="1962"/>
        <w:gridCol w:w="1080"/>
        <w:gridCol w:w="1978"/>
        <w:gridCol w:w="1078"/>
        <w:gridCol w:w="1085"/>
      </w:tblGrid>
      <w:tr w:rsidR="00D926AD" w:rsidRPr="00982079" w:rsidTr="003F0955">
        <w:trPr>
          <w:cantSplit/>
          <w:trHeight w:val="475"/>
        </w:trPr>
        <w:tc>
          <w:tcPr>
            <w:tcW w:w="1998" w:type="dxa"/>
            <w:vAlign w:val="center"/>
          </w:tcPr>
          <w:p w:rsidR="00D926AD" w:rsidRPr="00982079" w:rsidRDefault="00D926AD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962" w:type="dxa"/>
            <w:vAlign w:val="center"/>
          </w:tcPr>
          <w:p w:rsidR="00D926AD" w:rsidRPr="00982079" w:rsidRDefault="00D926AD" w:rsidP="003F0955">
            <w:pPr>
              <w:jc w:val="center"/>
            </w:pPr>
          </w:p>
        </w:tc>
        <w:tc>
          <w:tcPr>
            <w:tcW w:w="1080" w:type="dxa"/>
            <w:vAlign w:val="center"/>
          </w:tcPr>
          <w:p w:rsidR="00D926AD" w:rsidRPr="00982079" w:rsidRDefault="00D926AD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78" w:type="dxa"/>
            <w:vAlign w:val="center"/>
          </w:tcPr>
          <w:p w:rsidR="00D926AD" w:rsidRPr="00982079" w:rsidRDefault="00D926AD" w:rsidP="003F0955">
            <w:pPr>
              <w:jc w:val="center"/>
            </w:pPr>
          </w:p>
        </w:tc>
        <w:tc>
          <w:tcPr>
            <w:tcW w:w="1078" w:type="dxa"/>
            <w:vAlign w:val="center"/>
          </w:tcPr>
          <w:p w:rsidR="00D926AD" w:rsidRPr="00982079" w:rsidRDefault="00D926AD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5" w:type="dxa"/>
            <w:vAlign w:val="center"/>
          </w:tcPr>
          <w:p w:rsidR="00D926AD" w:rsidRPr="00982079" w:rsidRDefault="00D926AD" w:rsidP="003F0955">
            <w:pPr>
              <w:jc w:val="center"/>
            </w:pPr>
          </w:p>
        </w:tc>
      </w:tr>
      <w:tr w:rsidR="00D926AD" w:rsidRPr="00982079" w:rsidTr="003F0955">
        <w:tc>
          <w:tcPr>
            <w:tcW w:w="1998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962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78" w:type="dxa"/>
            <w:vAlign w:val="center"/>
          </w:tcPr>
          <w:p w:rsidR="00D926AD" w:rsidRPr="00982079" w:rsidRDefault="00D926AD" w:rsidP="003F0955">
            <w:pPr>
              <w:spacing w:line="360" w:lineRule="auto"/>
              <w:ind w:left="30"/>
              <w:jc w:val="center"/>
            </w:pPr>
          </w:p>
        </w:tc>
        <w:tc>
          <w:tcPr>
            <w:tcW w:w="1078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5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</w:p>
        </w:tc>
      </w:tr>
      <w:tr w:rsidR="00D926AD" w:rsidRPr="00982079" w:rsidTr="003F0955">
        <w:tc>
          <w:tcPr>
            <w:tcW w:w="1998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原指导教师姓名</w:t>
            </w:r>
          </w:p>
        </w:tc>
        <w:tc>
          <w:tcPr>
            <w:tcW w:w="1962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1978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</w:p>
        </w:tc>
        <w:tc>
          <w:tcPr>
            <w:tcW w:w="1078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5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</w:p>
        </w:tc>
      </w:tr>
      <w:tr w:rsidR="00D926AD" w:rsidRPr="00982079" w:rsidTr="003F0955">
        <w:tc>
          <w:tcPr>
            <w:tcW w:w="1998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申请指导教师姓名</w:t>
            </w:r>
          </w:p>
        </w:tc>
        <w:tc>
          <w:tcPr>
            <w:tcW w:w="1962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1978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</w:p>
        </w:tc>
        <w:tc>
          <w:tcPr>
            <w:tcW w:w="1078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5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</w:p>
        </w:tc>
      </w:tr>
      <w:tr w:rsidR="00D926AD" w:rsidRPr="00982079" w:rsidTr="003F0955">
        <w:trPr>
          <w:trHeight w:val="466"/>
        </w:trPr>
        <w:tc>
          <w:tcPr>
            <w:tcW w:w="1998" w:type="dxa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183" w:type="dxa"/>
            <w:gridSpan w:val="5"/>
            <w:vAlign w:val="center"/>
          </w:tcPr>
          <w:p w:rsidR="00D926AD" w:rsidRPr="00982079" w:rsidRDefault="00D926AD" w:rsidP="003F0955">
            <w:pPr>
              <w:spacing w:line="360" w:lineRule="auto"/>
              <w:jc w:val="center"/>
            </w:pPr>
          </w:p>
        </w:tc>
      </w:tr>
      <w:tr w:rsidR="00D926AD" w:rsidRPr="00982079" w:rsidTr="003F0955">
        <w:trPr>
          <w:trHeight w:val="2716"/>
        </w:trPr>
        <w:tc>
          <w:tcPr>
            <w:tcW w:w="9181" w:type="dxa"/>
            <w:gridSpan w:val="6"/>
          </w:tcPr>
          <w:p w:rsidR="00D926AD" w:rsidRPr="00982079" w:rsidRDefault="00D926AD" w:rsidP="003F0955">
            <w:pPr>
              <w:widowControl/>
              <w:jc w:val="left"/>
            </w:pPr>
            <w:r w:rsidRPr="00982079">
              <w:rPr>
                <w:rFonts w:hint="eastAsia"/>
              </w:rPr>
              <w:t>申请变更的原因：</w:t>
            </w:r>
          </w:p>
          <w:p w:rsidR="00D926AD" w:rsidRPr="00982079" w:rsidRDefault="00D926AD" w:rsidP="003F0955">
            <w:pPr>
              <w:widowControl/>
              <w:jc w:val="left"/>
            </w:pPr>
          </w:p>
          <w:p w:rsidR="00D926AD" w:rsidRPr="00982079" w:rsidRDefault="00D926AD" w:rsidP="003F0955">
            <w:pPr>
              <w:widowControl/>
              <w:jc w:val="lef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</w:tc>
      </w:tr>
      <w:tr w:rsidR="00D926AD" w:rsidRPr="00982079" w:rsidTr="003F0955">
        <w:trPr>
          <w:trHeight w:val="2309"/>
        </w:trPr>
        <w:tc>
          <w:tcPr>
            <w:tcW w:w="9181" w:type="dxa"/>
            <w:gridSpan w:val="6"/>
            <w:tcBorders>
              <w:bottom w:val="single" w:sz="4" w:space="0" w:color="auto"/>
            </w:tcBorders>
          </w:tcPr>
          <w:p w:rsidR="00D926AD" w:rsidRPr="00982079" w:rsidRDefault="00D926AD" w:rsidP="003F0955">
            <w:pPr>
              <w:spacing w:line="360" w:lineRule="atLeast"/>
            </w:pPr>
            <w:r w:rsidRPr="00982079">
              <w:rPr>
                <w:rFonts w:hint="eastAsia"/>
              </w:rPr>
              <w:t>学院教研中心意见：</w:t>
            </w: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  <w:r w:rsidRPr="00982079">
              <w:t xml:space="preserve">                                                    </w:t>
            </w:r>
          </w:p>
          <w:p w:rsidR="00D926AD" w:rsidRPr="00982079" w:rsidRDefault="00D926AD" w:rsidP="00D926AD">
            <w:pPr>
              <w:spacing w:line="360" w:lineRule="atLeast"/>
              <w:ind w:firstLineChars="2600" w:firstLine="31680"/>
            </w:pPr>
            <w:r w:rsidRPr="00982079">
              <w:rPr>
                <w:rFonts w:hint="eastAsia"/>
              </w:rPr>
              <w:t>教研中心主任签字：</w:t>
            </w:r>
          </w:p>
          <w:p w:rsidR="00D926AD" w:rsidRPr="00982079" w:rsidRDefault="00D926AD" w:rsidP="00D926AD">
            <w:pPr>
              <w:spacing w:line="360" w:lineRule="atLeast"/>
              <w:ind w:firstLineChars="3000" w:firstLine="31680"/>
            </w:pPr>
            <w:r w:rsidRPr="00982079">
              <w:t xml:space="preserve">    </w:t>
            </w:r>
            <w:r w:rsidRPr="00982079">
              <w:rPr>
                <w:rFonts w:hint="eastAsia"/>
              </w:rPr>
              <w:t>年</w:t>
            </w:r>
            <w:r w:rsidRPr="00982079">
              <w:t xml:space="preserve">  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  </w:t>
            </w:r>
            <w:r w:rsidRPr="00982079">
              <w:rPr>
                <w:rFonts w:hint="eastAsia"/>
              </w:rPr>
              <w:t>日</w:t>
            </w:r>
          </w:p>
        </w:tc>
      </w:tr>
      <w:tr w:rsidR="00D926AD" w:rsidRPr="00982079" w:rsidTr="003F0955">
        <w:trPr>
          <w:trHeight w:val="1491"/>
        </w:trPr>
        <w:tc>
          <w:tcPr>
            <w:tcW w:w="9181" w:type="dxa"/>
            <w:gridSpan w:val="6"/>
            <w:tcBorders>
              <w:top w:val="single" w:sz="4" w:space="0" w:color="auto"/>
            </w:tcBorders>
            <w:vAlign w:val="center"/>
          </w:tcPr>
          <w:p w:rsidR="00D926AD" w:rsidRPr="00982079" w:rsidRDefault="00D926AD" w:rsidP="003F0955">
            <w:pPr>
              <w:spacing w:line="360" w:lineRule="atLeast"/>
              <w:jc w:val="left"/>
            </w:pPr>
            <w:r w:rsidRPr="00982079">
              <w:rPr>
                <w:rFonts w:hint="eastAsia"/>
              </w:rPr>
              <w:t>学院意见：</w:t>
            </w:r>
          </w:p>
          <w:p w:rsidR="00D926AD" w:rsidRPr="00982079" w:rsidRDefault="00D926AD" w:rsidP="003F0955">
            <w:pPr>
              <w:spacing w:line="360" w:lineRule="atLeast"/>
              <w:jc w:val="center"/>
            </w:pPr>
          </w:p>
          <w:p w:rsidR="00D926AD" w:rsidRPr="00982079" w:rsidRDefault="00D926AD" w:rsidP="003F0955">
            <w:pPr>
              <w:spacing w:line="360" w:lineRule="atLeast"/>
              <w:jc w:val="center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</w:pPr>
          </w:p>
          <w:p w:rsidR="00D926AD" w:rsidRPr="00982079" w:rsidRDefault="00D926AD" w:rsidP="003F0955">
            <w:pPr>
              <w:spacing w:line="360" w:lineRule="atLeast"/>
              <w:jc w:val="center"/>
            </w:pPr>
            <w:r w:rsidRPr="00982079">
              <w:t xml:space="preserve">                       </w:t>
            </w:r>
            <w:r w:rsidRPr="00982079">
              <w:rPr>
                <w:rFonts w:hint="eastAsia"/>
              </w:rPr>
              <w:t>学院盖章：</w:t>
            </w:r>
            <w:r w:rsidRPr="00982079">
              <w:t xml:space="preserve">      </w:t>
            </w:r>
            <w:r w:rsidRPr="00982079">
              <w:rPr>
                <w:rFonts w:hint="eastAsia"/>
              </w:rPr>
              <w:t>主管院长签字：</w:t>
            </w:r>
          </w:p>
          <w:p w:rsidR="00D926AD" w:rsidRPr="00982079" w:rsidRDefault="00D926AD" w:rsidP="003F0955">
            <w:pPr>
              <w:tabs>
                <w:tab w:val="left" w:pos="5847"/>
              </w:tabs>
              <w:spacing w:line="360" w:lineRule="atLeast"/>
              <w:jc w:val="center"/>
            </w:pPr>
            <w:r w:rsidRPr="00982079">
              <w:t xml:space="preserve">                                                         </w:t>
            </w:r>
            <w:r w:rsidRPr="00982079">
              <w:rPr>
                <w:rFonts w:hint="eastAsia"/>
              </w:rPr>
              <w:t>年</w:t>
            </w:r>
            <w:r w:rsidRPr="00982079">
              <w:t xml:space="preserve">  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  </w:t>
            </w:r>
            <w:r w:rsidRPr="00982079">
              <w:rPr>
                <w:rFonts w:hint="eastAsia"/>
              </w:rPr>
              <w:t>日</w:t>
            </w:r>
            <w:r w:rsidRPr="00982079">
              <w:t xml:space="preserve">                         </w:t>
            </w:r>
          </w:p>
        </w:tc>
      </w:tr>
    </w:tbl>
    <w:p w:rsidR="00D926AD" w:rsidRPr="00486F1B" w:rsidRDefault="00D926AD" w:rsidP="00486F1B"/>
    <w:sectPr w:rsidR="00D926AD" w:rsidRPr="00486F1B" w:rsidSect="00C401F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6AD" w:rsidRDefault="00D926AD" w:rsidP="00486F1B">
      <w:r>
        <w:separator/>
      </w:r>
    </w:p>
  </w:endnote>
  <w:endnote w:type="continuationSeparator" w:id="1">
    <w:p w:rsidR="00D926AD" w:rsidRDefault="00D926AD" w:rsidP="00486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6AD" w:rsidRDefault="00D926AD" w:rsidP="00486F1B">
      <w:r>
        <w:separator/>
      </w:r>
    </w:p>
  </w:footnote>
  <w:footnote w:type="continuationSeparator" w:id="1">
    <w:p w:rsidR="00D926AD" w:rsidRDefault="00D926AD" w:rsidP="00486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01F7"/>
    <w:rsid w:val="001F397A"/>
    <w:rsid w:val="003F0955"/>
    <w:rsid w:val="00486F1B"/>
    <w:rsid w:val="004A0A5C"/>
    <w:rsid w:val="00516A84"/>
    <w:rsid w:val="005C724A"/>
    <w:rsid w:val="005E16A1"/>
    <w:rsid w:val="006041CC"/>
    <w:rsid w:val="00980D28"/>
    <w:rsid w:val="00982079"/>
    <w:rsid w:val="00B3230A"/>
    <w:rsid w:val="00C401F7"/>
    <w:rsid w:val="00D9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F7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86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6F1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6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6F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E9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56</Words>
  <Characters>325</Characters>
  <Application>Microsoft Office Outlook</Application>
  <DocSecurity>0</DocSecurity>
  <Lines>0</Lines>
  <Paragraphs>0</Paragraphs>
  <ScaleCrop>false</ScaleCrop>
  <Company>bupt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subject/>
  <dc:creator>王栩楠</dc:creator>
  <cp:keywords/>
  <dc:description/>
  <cp:lastModifiedBy>User</cp:lastModifiedBy>
  <cp:revision>2</cp:revision>
  <dcterms:created xsi:type="dcterms:W3CDTF">2011-02-20T02:02:00Z</dcterms:created>
  <dcterms:modified xsi:type="dcterms:W3CDTF">2011-02-20T02:02:00Z</dcterms:modified>
</cp:coreProperties>
</file>