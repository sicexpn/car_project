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0E5" w:rsidRPr="00982079" w:rsidRDefault="008330E5" w:rsidP="008D5EAF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5"/>
    </w:p>
    <w:p w:rsidR="008330E5" w:rsidRPr="00982079" w:rsidRDefault="008330E5" w:rsidP="008D5EAF">
      <w:pPr>
        <w:spacing w:line="400" w:lineRule="exact"/>
        <w:jc w:val="center"/>
        <w:rPr>
          <w:b/>
          <w:bCs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本科毕业设计（论文）信息卡</w:t>
      </w:r>
      <w:bookmarkEnd w:id="0"/>
      <w:r w:rsidRPr="00982079">
        <w:rPr>
          <w:b/>
          <w:bCs/>
        </w:rPr>
        <w:t xml:space="preserve">          </w:t>
      </w:r>
    </w:p>
    <w:tbl>
      <w:tblPr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548"/>
        <w:gridCol w:w="1980"/>
        <w:gridCol w:w="550"/>
        <w:gridCol w:w="566"/>
        <w:gridCol w:w="864"/>
        <w:gridCol w:w="1440"/>
        <w:gridCol w:w="1260"/>
        <w:gridCol w:w="1080"/>
      </w:tblGrid>
      <w:tr w:rsidR="008330E5" w:rsidRPr="00982079" w:rsidTr="003F0955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8330E5" w:rsidRPr="00982079" w:rsidRDefault="008330E5" w:rsidP="003F0955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8330E5" w:rsidRPr="00982079" w:rsidRDefault="008330E5" w:rsidP="003F0955">
            <w:pPr>
              <w:jc w:val="center"/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8330E5" w:rsidRPr="00982079" w:rsidRDefault="008330E5" w:rsidP="003F0955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vAlign w:val="center"/>
          </w:tcPr>
          <w:p w:rsidR="008330E5" w:rsidRPr="00982079" w:rsidRDefault="008330E5" w:rsidP="003F0955">
            <w:pPr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8330E5" w:rsidRPr="00982079" w:rsidRDefault="008330E5" w:rsidP="003F0955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330E5" w:rsidRPr="00982079" w:rsidRDefault="008330E5" w:rsidP="003F0955">
            <w:pPr>
              <w:jc w:val="center"/>
            </w:pPr>
          </w:p>
        </w:tc>
      </w:tr>
      <w:tr w:rsidR="008330E5" w:rsidRPr="00982079" w:rsidTr="003F0955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8330E5" w:rsidRPr="00982079" w:rsidRDefault="008330E5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8330E5" w:rsidRPr="00982079" w:rsidRDefault="008330E5" w:rsidP="003F0955">
            <w:pPr>
              <w:spacing w:line="360" w:lineRule="auto"/>
              <w:jc w:val="center"/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8330E5" w:rsidRPr="00982079" w:rsidRDefault="008330E5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vAlign w:val="center"/>
          </w:tcPr>
          <w:p w:rsidR="008330E5" w:rsidRPr="00982079" w:rsidRDefault="008330E5" w:rsidP="003F0955">
            <w:pPr>
              <w:spacing w:line="360" w:lineRule="auto"/>
              <w:ind w:left="30"/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8330E5" w:rsidRPr="00982079" w:rsidRDefault="008330E5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330E5" w:rsidRPr="00982079" w:rsidRDefault="008330E5" w:rsidP="003F0955">
            <w:pPr>
              <w:spacing w:line="360" w:lineRule="auto"/>
              <w:jc w:val="center"/>
            </w:pPr>
          </w:p>
        </w:tc>
      </w:tr>
      <w:tr w:rsidR="008330E5" w:rsidRPr="00982079" w:rsidTr="003F0955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8330E5" w:rsidRPr="00982079" w:rsidRDefault="008330E5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8330E5" w:rsidRPr="00982079" w:rsidRDefault="008330E5" w:rsidP="003F0955">
            <w:pPr>
              <w:spacing w:line="360" w:lineRule="auto"/>
              <w:jc w:val="center"/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8330E5" w:rsidRPr="00982079" w:rsidRDefault="008330E5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vAlign w:val="center"/>
          </w:tcPr>
          <w:p w:rsidR="008330E5" w:rsidRPr="00982079" w:rsidRDefault="008330E5" w:rsidP="003F0955">
            <w:pPr>
              <w:spacing w:line="360" w:lineRule="auto"/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8330E5" w:rsidRPr="00982079" w:rsidRDefault="008330E5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330E5" w:rsidRPr="00982079" w:rsidRDefault="008330E5" w:rsidP="003F0955">
            <w:pPr>
              <w:spacing w:line="360" w:lineRule="auto"/>
              <w:jc w:val="center"/>
            </w:pPr>
          </w:p>
        </w:tc>
      </w:tr>
      <w:tr w:rsidR="008330E5" w:rsidRPr="00982079" w:rsidTr="003F0955">
        <w:trPr>
          <w:trHeight w:val="4927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:rsidR="008330E5" w:rsidRPr="00982079" w:rsidRDefault="008330E5" w:rsidP="003F0955">
            <w:pPr>
              <w:spacing w:line="360" w:lineRule="atLeast"/>
            </w:pPr>
            <w:r w:rsidRPr="00982079">
              <w:rPr>
                <w:rFonts w:hint="eastAsia"/>
              </w:rPr>
              <w:t>第</w:t>
            </w:r>
            <w:r w:rsidRPr="00982079">
              <w:t>1</w:t>
            </w:r>
            <w:r w:rsidRPr="00982079">
              <w:rPr>
                <w:rFonts w:hint="eastAsia"/>
              </w:rPr>
              <w:t>－</w:t>
            </w:r>
            <w:r w:rsidRPr="00982079">
              <w:t>2</w:t>
            </w:r>
            <w:r w:rsidRPr="00982079">
              <w:rPr>
                <w:rFonts w:hint="eastAsia"/>
              </w:rPr>
              <w:t>周记录：</w:t>
            </w:r>
            <w:r w:rsidRPr="00982079">
              <w:t xml:space="preserve">           </w:t>
            </w: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  <w:r w:rsidRPr="00982079">
              <w:t xml:space="preserve">                                      </w:t>
            </w:r>
          </w:p>
        </w:tc>
      </w:tr>
      <w:tr w:rsidR="008330E5" w:rsidRPr="00982079" w:rsidTr="003F0955">
        <w:trPr>
          <w:trHeight w:val="457"/>
        </w:trPr>
        <w:tc>
          <w:tcPr>
            <w:tcW w:w="1548" w:type="dxa"/>
          </w:tcPr>
          <w:p w:rsidR="008330E5" w:rsidRPr="00982079" w:rsidRDefault="008330E5" w:rsidP="003F0955">
            <w:pPr>
              <w:spacing w:line="480" w:lineRule="auto"/>
            </w:pPr>
            <w:r w:rsidRPr="00982079">
              <w:rPr>
                <w:rFonts w:hint="eastAsia"/>
              </w:rPr>
              <w:t>指导教师签字</w:t>
            </w:r>
          </w:p>
        </w:tc>
        <w:tc>
          <w:tcPr>
            <w:tcW w:w="2530" w:type="dxa"/>
            <w:gridSpan w:val="2"/>
          </w:tcPr>
          <w:p w:rsidR="008330E5" w:rsidRPr="00982079" w:rsidRDefault="008330E5" w:rsidP="003F0955">
            <w:pPr>
              <w:spacing w:line="480" w:lineRule="auto"/>
            </w:pPr>
          </w:p>
        </w:tc>
        <w:tc>
          <w:tcPr>
            <w:tcW w:w="1430" w:type="dxa"/>
            <w:gridSpan w:val="2"/>
            <w:vAlign w:val="center"/>
          </w:tcPr>
          <w:p w:rsidR="008330E5" w:rsidRPr="00982079" w:rsidRDefault="008330E5" w:rsidP="003F0955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780" w:type="dxa"/>
            <w:gridSpan w:val="3"/>
          </w:tcPr>
          <w:p w:rsidR="008330E5" w:rsidRPr="00982079" w:rsidRDefault="008330E5" w:rsidP="003F0955">
            <w:pPr>
              <w:spacing w:line="480" w:lineRule="auto"/>
            </w:pPr>
            <w:r w:rsidRPr="00982079">
              <w:t xml:space="preserve">        </w:t>
            </w:r>
            <w:r w:rsidRPr="00982079">
              <w:rPr>
                <w:rFonts w:hint="eastAsia"/>
              </w:rPr>
              <w:t>年</w:t>
            </w:r>
            <w:r w:rsidRPr="00982079"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  <w:tr w:rsidR="008330E5" w:rsidRPr="00982079" w:rsidTr="003F0955">
        <w:trPr>
          <w:trHeight w:val="4324"/>
        </w:trPr>
        <w:tc>
          <w:tcPr>
            <w:tcW w:w="9288" w:type="dxa"/>
            <w:gridSpan w:val="8"/>
          </w:tcPr>
          <w:p w:rsidR="008330E5" w:rsidRPr="00982079" w:rsidRDefault="008330E5" w:rsidP="003F0955">
            <w:pPr>
              <w:spacing w:line="360" w:lineRule="atLeast"/>
            </w:pPr>
            <w:r w:rsidRPr="00982079">
              <w:rPr>
                <w:rFonts w:hint="eastAsia"/>
              </w:rPr>
              <w:t>第</w:t>
            </w:r>
            <w:r w:rsidRPr="00982079">
              <w:t>3</w:t>
            </w:r>
            <w:r w:rsidRPr="00982079">
              <w:rPr>
                <w:rFonts w:hint="eastAsia"/>
              </w:rPr>
              <w:t>－</w:t>
            </w:r>
            <w:r w:rsidRPr="00982079">
              <w:t>4</w:t>
            </w:r>
            <w:r w:rsidRPr="00982079">
              <w:rPr>
                <w:rFonts w:hint="eastAsia"/>
              </w:rPr>
              <w:t>周记录：</w:t>
            </w:r>
            <w:r w:rsidRPr="00982079">
              <w:t xml:space="preserve">           </w:t>
            </w: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</w:p>
          <w:p w:rsidR="008330E5" w:rsidRPr="00982079" w:rsidRDefault="008330E5" w:rsidP="003F0955">
            <w:pPr>
              <w:spacing w:line="360" w:lineRule="atLeast"/>
            </w:pPr>
            <w:r w:rsidRPr="00982079">
              <w:t xml:space="preserve">                                      </w:t>
            </w:r>
          </w:p>
        </w:tc>
      </w:tr>
      <w:tr w:rsidR="008330E5" w:rsidRPr="00982079" w:rsidTr="003F0955">
        <w:trPr>
          <w:trHeight w:val="505"/>
        </w:trPr>
        <w:tc>
          <w:tcPr>
            <w:tcW w:w="1548" w:type="dxa"/>
          </w:tcPr>
          <w:p w:rsidR="008330E5" w:rsidRPr="00982079" w:rsidRDefault="008330E5" w:rsidP="003F0955">
            <w:pPr>
              <w:spacing w:line="480" w:lineRule="auto"/>
            </w:pPr>
            <w:r w:rsidRPr="00982079">
              <w:rPr>
                <w:rFonts w:hint="eastAsia"/>
              </w:rPr>
              <w:t>指导教师签字</w:t>
            </w:r>
          </w:p>
        </w:tc>
        <w:tc>
          <w:tcPr>
            <w:tcW w:w="2530" w:type="dxa"/>
            <w:gridSpan w:val="2"/>
          </w:tcPr>
          <w:p w:rsidR="008330E5" w:rsidRPr="00982079" w:rsidRDefault="008330E5" w:rsidP="003F0955">
            <w:pPr>
              <w:spacing w:line="480" w:lineRule="auto"/>
            </w:pPr>
          </w:p>
        </w:tc>
        <w:tc>
          <w:tcPr>
            <w:tcW w:w="1430" w:type="dxa"/>
            <w:gridSpan w:val="2"/>
            <w:vAlign w:val="center"/>
          </w:tcPr>
          <w:p w:rsidR="008330E5" w:rsidRPr="00982079" w:rsidRDefault="008330E5" w:rsidP="003F0955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780" w:type="dxa"/>
            <w:gridSpan w:val="3"/>
          </w:tcPr>
          <w:p w:rsidR="008330E5" w:rsidRPr="00982079" w:rsidRDefault="008330E5" w:rsidP="003F0955">
            <w:pPr>
              <w:spacing w:line="480" w:lineRule="auto"/>
            </w:pPr>
            <w:r w:rsidRPr="00982079">
              <w:t xml:space="preserve">        </w:t>
            </w:r>
            <w:r w:rsidRPr="00982079">
              <w:rPr>
                <w:rFonts w:hint="eastAsia"/>
              </w:rPr>
              <w:t>年</w:t>
            </w:r>
            <w:r w:rsidRPr="00982079"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:rsidR="008330E5" w:rsidRPr="008D5EAF" w:rsidRDefault="008330E5" w:rsidP="008D5EAF">
      <w:pPr>
        <w:spacing w:line="240" w:lineRule="atLeast"/>
        <w:rPr>
          <w:bCs/>
          <w:szCs w:val="21"/>
        </w:rPr>
      </w:pPr>
      <w:r w:rsidRPr="00982079">
        <w:rPr>
          <w:rFonts w:hint="eastAsia"/>
          <w:bCs/>
          <w:szCs w:val="21"/>
        </w:rPr>
        <w:t>注：每</w:t>
      </w:r>
      <w:r w:rsidRPr="00982079">
        <w:rPr>
          <w:bCs/>
          <w:szCs w:val="21"/>
        </w:rPr>
        <w:t>2</w:t>
      </w:r>
      <w:r w:rsidRPr="00982079">
        <w:rPr>
          <w:rFonts w:hint="eastAsia"/>
          <w:bCs/>
          <w:szCs w:val="21"/>
        </w:rPr>
        <w:t>周内容记录在一个表格中，双面打印。</w:t>
      </w:r>
    </w:p>
    <w:sectPr w:rsidR="008330E5" w:rsidRPr="008D5EAF" w:rsidSect="00C401F7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0E5" w:rsidRDefault="008330E5" w:rsidP="00486F1B">
      <w:r>
        <w:separator/>
      </w:r>
    </w:p>
  </w:endnote>
  <w:endnote w:type="continuationSeparator" w:id="1">
    <w:p w:rsidR="008330E5" w:rsidRDefault="008330E5" w:rsidP="00486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0E5" w:rsidRDefault="008330E5" w:rsidP="00486F1B">
      <w:r>
        <w:separator/>
      </w:r>
    </w:p>
  </w:footnote>
  <w:footnote w:type="continuationSeparator" w:id="1">
    <w:p w:rsidR="008330E5" w:rsidRDefault="008330E5" w:rsidP="00486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01F7"/>
    <w:rsid w:val="00053ED9"/>
    <w:rsid w:val="0019170C"/>
    <w:rsid w:val="003F0955"/>
    <w:rsid w:val="00486F1B"/>
    <w:rsid w:val="006041CC"/>
    <w:rsid w:val="007A1727"/>
    <w:rsid w:val="008330E5"/>
    <w:rsid w:val="008D5EAF"/>
    <w:rsid w:val="00980D28"/>
    <w:rsid w:val="00982079"/>
    <w:rsid w:val="00A549A0"/>
    <w:rsid w:val="00AA2E30"/>
    <w:rsid w:val="00B3230A"/>
    <w:rsid w:val="00BA135D"/>
    <w:rsid w:val="00C401F7"/>
    <w:rsid w:val="00DA6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1F7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86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86F1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86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86F1B"/>
    <w:rPr>
      <w:rFonts w:ascii="Times New Roman" w:eastAsia="宋体" w:hAnsi="Times New Roman" w:cs="Times New Roman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rsid w:val="0019170C"/>
    <w:pPr>
      <w:spacing w:line="400" w:lineRule="exact"/>
      <w:ind w:firstLineChars="200" w:firstLine="480"/>
    </w:pPr>
    <w:rPr>
      <w:rFonts w:ascii="宋体" w:hAnsi="宋体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19170C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BE9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45</Words>
  <Characters>262</Characters>
  <Application>Microsoft Office Outlook</Application>
  <DocSecurity>0</DocSecurity>
  <Lines>0</Lines>
  <Paragraphs>0</Paragraphs>
  <ScaleCrop>false</ScaleCrop>
  <Company>bupt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邮 电 大 学</dc:title>
  <dc:subject/>
  <dc:creator>王栩楠</dc:creator>
  <cp:keywords/>
  <dc:description/>
  <cp:lastModifiedBy>User</cp:lastModifiedBy>
  <cp:revision>2</cp:revision>
  <dcterms:created xsi:type="dcterms:W3CDTF">2011-02-20T01:55:00Z</dcterms:created>
  <dcterms:modified xsi:type="dcterms:W3CDTF">2011-02-20T01:55:00Z</dcterms:modified>
</cp:coreProperties>
</file>