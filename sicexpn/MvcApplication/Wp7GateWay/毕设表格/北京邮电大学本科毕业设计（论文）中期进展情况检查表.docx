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94A" w:rsidRPr="00982079" w:rsidRDefault="00B6194A" w:rsidP="00053ED9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4"/>
    </w:p>
    <w:p w:rsidR="00B6194A" w:rsidRPr="00982079" w:rsidRDefault="00B6194A" w:rsidP="00053ED9">
      <w:pPr>
        <w:spacing w:line="400" w:lineRule="exact"/>
        <w:ind w:firstLine="600"/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本科毕业设计（论文）中期</w:t>
      </w:r>
      <w:bookmarkEnd w:id="0"/>
      <w:r w:rsidRPr="00982079">
        <w:rPr>
          <w:rFonts w:hint="eastAsia"/>
          <w:b/>
          <w:sz w:val="30"/>
          <w:szCs w:val="30"/>
        </w:rPr>
        <w:t>进展情况检查表</w:t>
      </w:r>
    </w:p>
    <w:p w:rsidR="00B6194A" w:rsidRPr="00982079" w:rsidRDefault="00B6194A" w:rsidP="00053ED9">
      <w:pPr>
        <w:spacing w:line="400" w:lineRule="exact"/>
        <w:ind w:firstLine="600"/>
        <w:jc w:val="center"/>
        <w:rPr>
          <w:b/>
          <w:sz w:val="30"/>
          <w:szCs w:val="3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643"/>
        <w:gridCol w:w="532"/>
        <w:gridCol w:w="687"/>
        <w:gridCol w:w="1846"/>
        <w:gridCol w:w="245"/>
        <w:gridCol w:w="1015"/>
        <w:gridCol w:w="379"/>
        <w:gridCol w:w="1421"/>
        <w:gridCol w:w="1440"/>
        <w:gridCol w:w="1078"/>
      </w:tblGrid>
      <w:tr w:rsidR="00B6194A" w:rsidRPr="00982079" w:rsidTr="003F0955">
        <w:trPr>
          <w:trHeight w:val="454"/>
        </w:trPr>
        <w:tc>
          <w:tcPr>
            <w:tcW w:w="1862" w:type="dxa"/>
            <w:gridSpan w:val="3"/>
            <w:vAlign w:val="center"/>
          </w:tcPr>
          <w:p w:rsidR="00B6194A" w:rsidRPr="00982079" w:rsidRDefault="00B6194A" w:rsidP="003F0955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846" w:type="dxa"/>
            <w:vAlign w:val="center"/>
          </w:tcPr>
          <w:p w:rsidR="00B6194A" w:rsidRPr="00982079" w:rsidRDefault="00B6194A" w:rsidP="003F0955">
            <w:pPr>
              <w:jc w:val="center"/>
            </w:pPr>
          </w:p>
        </w:tc>
        <w:tc>
          <w:tcPr>
            <w:tcW w:w="1260" w:type="dxa"/>
            <w:gridSpan w:val="2"/>
            <w:vAlign w:val="center"/>
          </w:tcPr>
          <w:p w:rsidR="00B6194A" w:rsidRPr="00982079" w:rsidRDefault="00B6194A" w:rsidP="003F0955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800" w:type="dxa"/>
            <w:gridSpan w:val="2"/>
            <w:vAlign w:val="center"/>
          </w:tcPr>
          <w:p w:rsidR="00B6194A" w:rsidRPr="00982079" w:rsidRDefault="00B6194A" w:rsidP="003F09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B6194A" w:rsidRPr="00982079" w:rsidRDefault="00B6194A" w:rsidP="003F0955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78" w:type="dxa"/>
            <w:vAlign w:val="center"/>
          </w:tcPr>
          <w:p w:rsidR="00B6194A" w:rsidRPr="00982079" w:rsidRDefault="00B6194A" w:rsidP="003F0955">
            <w:pPr>
              <w:jc w:val="center"/>
            </w:pPr>
          </w:p>
        </w:tc>
      </w:tr>
      <w:tr w:rsidR="00B6194A" w:rsidRPr="00982079" w:rsidTr="003F0955">
        <w:trPr>
          <w:trHeight w:val="454"/>
        </w:trPr>
        <w:tc>
          <w:tcPr>
            <w:tcW w:w="1862" w:type="dxa"/>
            <w:gridSpan w:val="3"/>
            <w:vAlign w:val="center"/>
          </w:tcPr>
          <w:p w:rsidR="00B6194A" w:rsidRPr="00982079" w:rsidRDefault="00B6194A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846" w:type="dxa"/>
            <w:vAlign w:val="center"/>
          </w:tcPr>
          <w:p w:rsidR="00B6194A" w:rsidRPr="00982079" w:rsidRDefault="00B6194A" w:rsidP="003F0955">
            <w:pPr>
              <w:spacing w:line="360" w:lineRule="auto"/>
              <w:jc w:val="center"/>
            </w:pPr>
          </w:p>
        </w:tc>
        <w:tc>
          <w:tcPr>
            <w:tcW w:w="1260" w:type="dxa"/>
            <w:gridSpan w:val="2"/>
            <w:vAlign w:val="center"/>
          </w:tcPr>
          <w:p w:rsidR="00B6194A" w:rsidRPr="00982079" w:rsidRDefault="00B6194A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800" w:type="dxa"/>
            <w:gridSpan w:val="2"/>
            <w:vAlign w:val="center"/>
          </w:tcPr>
          <w:p w:rsidR="00B6194A" w:rsidRPr="00982079" w:rsidRDefault="00B6194A" w:rsidP="003F0955">
            <w:pPr>
              <w:spacing w:line="360" w:lineRule="auto"/>
              <w:ind w:left="30"/>
              <w:jc w:val="center"/>
            </w:pPr>
          </w:p>
        </w:tc>
        <w:tc>
          <w:tcPr>
            <w:tcW w:w="1440" w:type="dxa"/>
            <w:vAlign w:val="center"/>
          </w:tcPr>
          <w:p w:rsidR="00B6194A" w:rsidRPr="00982079" w:rsidRDefault="00B6194A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78" w:type="dxa"/>
            <w:vAlign w:val="center"/>
          </w:tcPr>
          <w:p w:rsidR="00B6194A" w:rsidRPr="00982079" w:rsidRDefault="00B6194A" w:rsidP="003F0955">
            <w:pPr>
              <w:spacing w:line="360" w:lineRule="auto"/>
              <w:jc w:val="center"/>
            </w:pPr>
          </w:p>
        </w:tc>
      </w:tr>
      <w:tr w:rsidR="00B6194A" w:rsidRPr="00982079" w:rsidTr="003F0955">
        <w:trPr>
          <w:trHeight w:val="454"/>
        </w:trPr>
        <w:tc>
          <w:tcPr>
            <w:tcW w:w="1862" w:type="dxa"/>
            <w:gridSpan w:val="3"/>
            <w:vAlign w:val="center"/>
          </w:tcPr>
          <w:p w:rsidR="00B6194A" w:rsidRPr="00982079" w:rsidRDefault="00B6194A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846" w:type="dxa"/>
            <w:vAlign w:val="center"/>
          </w:tcPr>
          <w:p w:rsidR="00B6194A" w:rsidRPr="00982079" w:rsidRDefault="00B6194A" w:rsidP="003F0955">
            <w:pPr>
              <w:spacing w:line="360" w:lineRule="auto"/>
              <w:jc w:val="center"/>
            </w:pPr>
          </w:p>
        </w:tc>
        <w:tc>
          <w:tcPr>
            <w:tcW w:w="1260" w:type="dxa"/>
            <w:gridSpan w:val="2"/>
            <w:vAlign w:val="center"/>
          </w:tcPr>
          <w:p w:rsidR="00B6194A" w:rsidRPr="00982079" w:rsidRDefault="00B6194A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1800" w:type="dxa"/>
            <w:gridSpan w:val="2"/>
            <w:vAlign w:val="center"/>
          </w:tcPr>
          <w:p w:rsidR="00B6194A" w:rsidRPr="00982079" w:rsidRDefault="00B6194A" w:rsidP="003F0955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B6194A" w:rsidRPr="00982079" w:rsidRDefault="00B6194A" w:rsidP="00B6194A">
            <w:pPr>
              <w:ind w:firstLineChars="200" w:firstLine="31680"/>
              <w:rPr>
                <w:sz w:val="24"/>
              </w:rPr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78" w:type="dxa"/>
            <w:vAlign w:val="center"/>
          </w:tcPr>
          <w:p w:rsidR="00B6194A" w:rsidRPr="00982079" w:rsidRDefault="00B6194A" w:rsidP="003F0955">
            <w:pPr>
              <w:rPr>
                <w:sz w:val="24"/>
              </w:rPr>
            </w:pPr>
          </w:p>
        </w:tc>
      </w:tr>
      <w:tr w:rsidR="00B6194A" w:rsidRPr="00982079" w:rsidTr="003F0955">
        <w:trPr>
          <w:trHeight w:val="446"/>
        </w:trPr>
        <w:tc>
          <w:tcPr>
            <w:tcW w:w="1862" w:type="dxa"/>
            <w:gridSpan w:val="3"/>
            <w:vAlign w:val="center"/>
          </w:tcPr>
          <w:p w:rsidR="00B6194A" w:rsidRPr="00982079" w:rsidRDefault="00B6194A" w:rsidP="003F0955">
            <w:pPr>
              <w:jc w:val="center"/>
              <w:rPr>
                <w:bCs/>
                <w:szCs w:val="21"/>
              </w:rPr>
            </w:pPr>
            <w:r w:rsidRPr="00982079">
              <w:rPr>
                <w:rFonts w:hint="eastAsia"/>
                <w:bCs/>
                <w:szCs w:val="21"/>
              </w:rPr>
              <w:t>设计（论文）题目</w:t>
            </w:r>
          </w:p>
        </w:tc>
        <w:tc>
          <w:tcPr>
            <w:tcW w:w="7424" w:type="dxa"/>
            <w:gridSpan w:val="7"/>
            <w:vAlign w:val="center"/>
          </w:tcPr>
          <w:p w:rsidR="00B6194A" w:rsidRPr="00982079" w:rsidRDefault="00B6194A" w:rsidP="003F0955">
            <w:pPr>
              <w:rPr>
                <w:sz w:val="24"/>
              </w:rPr>
            </w:pPr>
          </w:p>
        </w:tc>
      </w:tr>
      <w:tr w:rsidR="00B6194A" w:rsidRPr="00982079" w:rsidTr="003F0955">
        <w:trPr>
          <w:cantSplit/>
          <w:trHeight w:val="2877"/>
        </w:trPr>
        <w:tc>
          <w:tcPr>
            <w:tcW w:w="643" w:type="dxa"/>
            <w:vMerge w:val="restart"/>
            <w:vAlign w:val="center"/>
          </w:tcPr>
          <w:p w:rsidR="00B6194A" w:rsidRPr="00982079" w:rsidRDefault="00B6194A" w:rsidP="003F0955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目前已完成任务</w:t>
            </w:r>
          </w:p>
        </w:tc>
        <w:tc>
          <w:tcPr>
            <w:tcW w:w="8643" w:type="dxa"/>
            <w:gridSpan w:val="9"/>
          </w:tcPr>
          <w:p w:rsidR="00B6194A" w:rsidRPr="00982079" w:rsidRDefault="00B6194A" w:rsidP="003F0955">
            <w:pPr>
              <w:rPr>
                <w:rFonts w:ascii="宋体"/>
                <w:bCs/>
                <w:sz w:val="18"/>
                <w:szCs w:val="18"/>
              </w:rPr>
            </w:pPr>
            <w:r w:rsidRPr="00982079">
              <w:rPr>
                <w:rFonts w:ascii="宋体" w:hAnsi="宋体" w:hint="eastAsia"/>
                <w:bCs/>
                <w:szCs w:val="21"/>
              </w:rPr>
              <w:t>主要内容</w:t>
            </w:r>
            <w:r w:rsidRPr="00982079">
              <w:rPr>
                <w:rFonts w:ascii="宋体" w:hAnsi="宋体"/>
                <w:bCs/>
                <w:szCs w:val="21"/>
              </w:rPr>
              <w:t>:</w:t>
            </w:r>
            <w:r w:rsidRPr="00982079">
              <w:rPr>
                <w:rFonts w:ascii="宋体" w:hAnsi="宋体"/>
                <w:bCs/>
                <w:sz w:val="18"/>
                <w:szCs w:val="18"/>
              </w:rPr>
              <w:t xml:space="preserve"> (</w:t>
            </w:r>
            <w:r w:rsidRPr="00982079">
              <w:rPr>
                <w:rFonts w:ascii="宋体" w:hAnsi="宋体" w:hint="eastAsia"/>
                <w:bCs/>
                <w:sz w:val="18"/>
                <w:szCs w:val="18"/>
              </w:rPr>
              <w:t>毕业设计（论文）进展情况，字数一般不少于</w:t>
            </w:r>
            <w:r w:rsidRPr="00982079">
              <w:rPr>
                <w:rFonts w:ascii="宋体" w:hAnsi="宋体"/>
                <w:bCs/>
                <w:sz w:val="18"/>
                <w:szCs w:val="18"/>
              </w:rPr>
              <w:t>1000</w:t>
            </w:r>
            <w:r w:rsidRPr="00982079">
              <w:rPr>
                <w:rFonts w:ascii="宋体" w:hAnsi="宋体" w:hint="eastAsia"/>
                <w:bCs/>
                <w:sz w:val="18"/>
                <w:szCs w:val="18"/>
              </w:rPr>
              <w:t>字</w:t>
            </w:r>
            <w:r w:rsidRPr="00982079">
              <w:rPr>
                <w:rFonts w:ascii="宋体" w:hAnsi="宋体"/>
                <w:bCs/>
                <w:sz w:val="18"/>
                <w:szCs w:val="18"/>
              </w:rPr>
              <w:t>)</w:t>
            </w: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  <w:p w:rsidR="00B6194A" w:rsidRPr="00982079" w:rsidRDefault="00B6194A" w:rsidP="003F0955">
            <w:pPr>
              <w:rPr>
                <w:rFonts w:ascii="宋体"/>
                <w:bCs/>
                <w:szCs w:val="21"/>
              </w:rPr>
            </w:pPr>
          </w:p>
        </w:tc>
      </w:tr>
      <w:tr w:rsidR="00B6194A" w:rsidRPr="00982079" w:rsidTr="003F0955">
        <w:trPr>
          <w:cantSplit/>
          <w:trHeight w:val="60"/>
        </w:trPr>
        <w:tc>
          <w:tcPr>
            <w:tcW w:w="643" w:type="dxa"/>
            <w:vMerge/>
            <w:vAlign w:val="center"/>
          </w:tcPr>
          <w:p w:rsidR="00B6194A" w:rsidRPr="00982079" w:rsidRDefault="00B6194A" w:rsidP="003F0955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643" w:type="dxa"/>
            <w:gridSpan w:val="9"/>
            <w:vAlign w:val="center"/>
          </w:tcPr>
          <w:p w:rsidR="00B6194A" w:rsidRPr="00982079" w:rsidRDefault="00B6194A" w:rsidP="003F0955">
            <w:pPr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是否符合任务书要求进度</w:t>
            </w:r>
          </w:p>
        </w:tc>
      </w:tr>
      <w:tr w:rsidR="00B6194A" w:rsidRPr="00982079" w:rsidTr="003F0955">
        <w:trPr>
          <w:cantSplit/>
          <w:trHeight w:val="1829"/>
        </w:trPr>
        <w:tc>
          <w:tcPr>
            <w:tcW w:w="643" w:type="dxa"/>
            <w:vMerge w:val="restart"/>
            <w:vAlign w:val="center"/>
          </w:tcPr>
          <w:p w:rsidR="00B6194A" w:rsidRPr="00982079" w:rsidRDefault="00B6194A" w:rsidP="003F0955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尚需完成的任务</w:t>
            </w:r>
          </w:p>
        </w:tc>
        <w:tc>
          <w:tcPr>
            <w:tcW w:w="8643" w:type="dxa"/>
            <w:gridSpan w:val="9"/>
            <w:vAlign w:val="center"/>
          </w:tcPr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</w:tc>
      </w:tr>
      <w:tr w:rsidR="00B6194A" w:rsidRPr="00982079" w:rsidTr="003F0955">
        <w:trPr>
          <w:cantSplit/>
          <w:trHeight w:val="317"/>
        </w:trPr>
        <w:tc>
          <w:tcPr>
            <w:tcW w:w="643" w:type="dxa"/>
            <w:vMerge/>
            <w:vAlign w:val="center"/>
          </w:tcPr>
          <w:p w:rsidR="00B6194A" w:rsidRPr="00982079" w:rsidRDefault="00B6194A" w:rsidP="003F0955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643" w:type="dxa"/>
            <w:gridSpan w:val="9"/>
            <w:vAlign w:val="center"/>
          </w:tcPr>
          <w:p w:rsidR="00B6194A" w:rsidRPr="00982079" w:rsidRDefault="00B6194A" w:rsidP="003F0955">
            <w:pPr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能否按期完成设计（论文）</w:t>
            </w:r>
          </w:p>
        </w:tc>
      </w:tr>
      <w:tr w:rsidR="00B6194A" w:rsidRPr="00982079" w:rsidTr="003F0955">
        <w:trPr>
          <w:cantSplit/>
          <w:trHeight w:val="1364"/>
        </w:trPr>
        <w:tc>
          <w:tcPr>
            <w:tcW w:w="643" w:type="dxa"/>
            <w:vMerge w:val="restart"/>
            <w:vAlign w:val="center"/>
          </w:tcPr>
          <w:p w:rsidR="00B6194A" w:rsidRPr="00982079" w:rsidRDefault="00B6194A" w:rsidP="003F0955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存在问题和解决办法</w:t>
            </w:r>
          </w:p>
        </w:tc>
        <w:tc>
          <w:tcPr>
            <w:tcW w:w="532" w:type="dxa"/>
            <w:vAlign w:val="center"/>
          </w:tcPr>
          <w:p w:rsidR="00B6194A" w:rsidRPr="00982079" w:rsidRDefault="00B6194A" w:rsidP="003F0955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存</w:t>
            </w:r>
          </w:p>
          <w:p w:rsidR="00B6194A" w:rsidRPr="00982079" w:rsidRDefault="00B6194A" w:rsidP="003F0955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在</w:t>
            </w:r>
          </w:p>
          <w:p w:rsidR="00B6194A" w:rsidRPr="00982079" w:rsidRDefault="00B6194A" w:rsidP="003F0955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问</w:t>
            </w:r>
          </w:p>
          <w:p w:rsidR="00B6194A" w:rsidRPr="00982079" w:rsidRDefault="00B6194A" w:rsidP="003F0955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题</w:t>
            </w:r>
          </w:p>
        </w:tc>
        <w:tc>
          <w:tcPr>
            <w:tcW w:w="8111" w:type="dxa"/>
            <w:gridSpan w:val="8"/>
            <w:vAlign w:val="center"/>
          </w:tcPr>
          <w:p w:rsidR="00B6194A" w:rsidRPr="00982079" w:rsidRDefault="00B6194A" w:rsidP="003F0955">
            <w:pPr>
              <w:jc w:val="center"/>
            </w:pPr>
          </w:p>
          <w:p w:rsidR="00B6194A" w:rsidRPr="00982079" w:rsidRDefault="00B6194A" w:rsidP="003F0955">
            <w:pPr>
              <w:jc w:val="center"/>
            </w:pPr>
          </w:p>
          <w:p w:rsidR="00B6194A" w:rsidRPr="00982079" w:rsidRDefault="00B6194A" w:rsidP="003F0955">
            <w:pPr>
              <w:jc w:val="center"/>
            </w:pPr>
          </w:p>
          <w:p w:rsidR="00B6194A" w:rsidRPr="00982079" w:rsidRDefault="00B6194A" w:rsidP="003F0955">
            <w:pPr>
              <w:jc w:val="center"/>
            </w:pPr>
          </w:p>
          <w:p w:rsidR="00B6194A" w:rsidRPr="00982079" w:rsidRDefault="00B6194A" w:rsidP="003F0955">
            <w:pPr>
              <w:jc w:val="center"/>
            </w:pPr>
          </w:p>
          <w:p w:rsidR="00B6194A" w:rsidRPr="00982079" w:rsidRDefault="00B6194A" w:rsidP="003F0955">
            <w:pPr>
              <w:jc w:val="center"/>
            </w:pPr>
          </w:p>
          <w:p w:rsidR="00B6194A" w:rsidRPr="00982079" w:rsidRDefault="00B6194A" w:rsidP="003F0955">
            <w:pPr>
              <w:jc w:val="center"/>
            </w:pPr>
          </w:p>
          <w:p w:rsidR="00B6194A" w:rsidRPr="00982079" w:rsidRDefault="00B6194A" w:rsidP="003F0955">
            <w:pPr>
              <w:jc w:val="center"/>
            </w:pPr>
          </w:p>
          <w:p w:rsidR="00B6194A" w:rsidRPr="00982079" w:rsidRDefault="00B6194A" w:rsidP="003F0955">
            <w:pPr>
              <w:jc w:val="center"/>
            </w:pPr>
          </w:p>
          <w:p w:rsidR="00B6194A" w:rsidRPr="00982079" w:rsidRDefault="00B6194A" w:rsidP="003F0955">
            <w:pPr>
              <w:jc w:val="center"/>
            </w:pPr>
          </w:p>
          <w:p w:rsidR="00B6194A" w:rsidRPr="00982079" w:rsidRDefault="00B6194A" w:rsidP="003F0955">
            <w:pPr>
              <w:jc w:val="center"/>
            </w:pPr>
          </w:p>
          <w:p w:rsidR="00B6194A" w:rsidRPr="00982079" w:rsidRDefault="00B6194A" w:rsidP="003F0955">
            <w:pPr>
              <w:jc w:val="center"/>
            </w:pPr>
          </w:p>
        </w:tc>
      </w:tr>
      <w:tr w:rsidR="00B6194A" w:rsidRPr="00982079" w:rsidTr="003F0955">
        <w:trPr>
          <w:cantSplit/>
          <w:trHeight w:val="1713"/>
        </w:trPr>
        <w:tc>
          <w:tcPr>
            <w:tcW w:w="643" w:type="dxa"/>
            <w:vMerge/>
            <w:vAlign w:val="center"/>
          </w:tcPr>
          <w:p w:rsidR="00B6194A" w:rsidRPr="00982079" w:rsidRDefault="00B6194A" w:rsidP="003F0955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32" w:type="dxa"/>
            <w:vAlign w:val="center"/>
          </w:tcPr>
          <w:p w:rsidR="00B6194A" w:rsidRPr="00982079" w:rsidRDefault="00B6194A" w:rsidP="003F0955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拟</w:t>
            </w:r>
          </w:p>
          <w:p w:rsidR="00B6194A" w:rsidRPr="00982079" w:rsidRDefault="00B6194A" w:rsidP="003F0955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采</w:t>
            </w:r>
          </w:p>
          <w:p w:rsidR="00B6194A" w:rsidRPr="00982079" w:rsidRDefault="00B6194A" w:rsidP="003F0955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取</w:t>
            </w:r>
          </w:p>
          <w:p w:rsidR="00B6194A" w:rsidRPr="00982079" w:rsidRDefault="00B6194A" w:rsidP="003F0955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的</w:t>
            </w:r>
          </w:p>
          <w:p w:rsidR="00B6194A" w:rsidRPr="00982079" w:rsidRDefault="00B6194A" w:rsidP="003F0955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办</w:t>
            </w:r>
          </w:p>
          <w:p w:rsidR="00B6194A" w:rsidRPr="00982079" w:rsidRDefault="00B6194A" w:rsidP="003F0955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法</w:t>
            </w:r>
          </w:p>
        </w:tc>
        <w:tc>
          <w:tcPr>
            <w:tcW w:w="8111" w:type="dxa"/>
            <w:gridSpan w:val="8"/>
          </w:tcPr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</w:tc>
      </w:tr>
      <w:tr w:rsidR="00B6194A" w:rsidRPr="00982079" w:rsidTr="003F0955">
        <w:trPr>
          <w:trHeight w:val="420"/>
        </w:trPr>
        <w:tc>
          <w:tcPr>
            <w:tcW w:w="1175" w:type="dxa"/>
            <w:gridSpan w:val="2"/>
            <w:tcBorders>
              <w:bottom w:val="single" w:sz="4" w:space="0" w:color="auto"/>
            </w:tcBorders>
            <w:vAlign w:val="center"/>
          </w:tcPr>
          <w:p w:rsidR="00B6194A" w:rsidRPr="00982079" w:rsidRDefault="00B6194A" w:rsidP="003F0955">
            <w:pPr>
              <w:rPr>
                <w:sz w:val="24"/>
              </w:rPr>
            </w:pPr>
            <w:r w:rsidRPr="00982079">
              <w:rPr>
                <w:rFonts w:hint="eastAsia"/>
                <w:sz w:val="24"/>
              </w:rPr>
              <w:t>指导教师签字</w:t>
            </w:r>
          </w:p>
        </w:tc>
        <w:tc>
          <w:tcPr>
            <w:tcW w:w="277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6194A" w:rsidRPr="00982079" w:rsidRDefault="00B6194A" w:rsidP="003F0955"/>
        </w:tc>
        <w:tc>
          <w:tcPr>
            <w:tcW w:w="13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94A" w:rsidRPr="00982079" w:rsidRDefault="00B6194A" w:rsidP="003F0955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日期</w:t>
            </w:r>
          </w:p>
        </w:tc>
        <w:tc>
          <w:tcPr>
            <w:tcW w:w="3939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6194A" w:rsidRPr="00982079" w:rsidRDefault="00B6194A" w:rsidP="00B6194A">
            <w:pPr>
              <w:ind w:firstLineChars="600" w:firstLine="31680"/>
            </w:pPr>
            <w:r w:rsidRPr="00982079">
              <w:rPr>
                <w:rFonts w:hint="eastAsia"/>
              </w:rPr>
              <w:t>年</w:t>
            </w:r>
            <w:r w:rsidRPr="00982079">
              <w:t xml:space="preserve">    </w:t>
            </w:r>
            <w:r w:rsidRPr="00982079">
              <w:rPr>
                <w:rFonts w:hint="eastAsia"/>
              </w:rPr>
              <w:t>月</w:t>
            </w:r>
            <w:r w:rsidRPr="00982079">
              <w:t xml:space="preserve">    </w:t>
            </w:r>
            <w:r w:rsidRPr="00982079">
              <w:rPr>
                <w:rFonts w:hint="eastAsia"/>
              </w:rPr>
              <w:t>日</w:t>
            </w:r>
          </w:p>
        </w:tc>
      </w:tr>
      <w:tr w:rsidR="00B6194A" w:rsidRPr="00982079" w:rsidTr="003F0955">
        <w:trPr>
          <w:trHeight w:val="890"/>
        </w:trPr>
        <w:tc>
          <w:tcPr>
            <w:tcW w:w="1175" w:type="dxa"/>
            <w:gridSpan w:val="2"/>
            <w:tcBorders>
              <w:top w:val="single" w:sz="4" w:space="0" w:color="auto"/>
            </w:tcBorders>
            <w:vAlign w:val="center"/>
          </w:tcPr>
          <w:p w:rsidR="00B6194A" w:rsidRPr="00982079" w:rsidRDefault="00B6194A" w:rsidP="003F0955">
            <w:pPr>
              <w:rPr>
                <w:sz w:val="24"/>
              </w:rPr>
            </w:pPr>
            <w:r w:rsidRPr="00982079">
              <w:rPr>
                <w:rFonts w:hint="eastAsia"/>
                <w:sz w:val="24"/>
              </w:rPr>
              <w:t>检查小组意见</w:t>
            </w:r>
          </w:p>
        </w:tc>
        <w:tc>
          <w:tcPr>
            <w:tcW w:w="8111" w:type="dxa"/>
            <w:gridSpan w:val="8"/>
            <w:tcBorders>
              <w:top w:val="single" w:sz="4" w:space="0" w:color="auto"/>
            </w:tcBorders>
            <w:vAlign w:val="center"/>
          </w:tcPr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/>
          <w:p w:rsidR="00B6194A" w:rsidRPr="00982079" w:rsidRDefault="00B6194A" w:rsidP="003F0955">
            <w:pPr>
              <w:jc w:val="center"/>
              <w:rPr>
                <w:b/>
                <w:bCs/>
                <w:sz w:val="30"/>
                <w:szCs w:val="30"/>
              </w:rPr>
            </w:pPr>
            <w:r w:rsidRPr="00982079">
              <w:rPr>
                <w:bCs/>
                <w:sz w:val="24"/>
              </w:rPr>
              <w:t xml:space="preserve">                           </w:t>
            </w:r>
            <w:r w:rsidRPr="00982079">
              <w:rPr>
                <w:rFonts w:hint="eastAsia"/>
                <w:bCs/>
                <w:sz w:val="24"/>
              </w:rPr>
              <w:t>负责人签字：</w:t>
            </w:r>
            <w:r w:rsidRPr="00982079">
              <w:rPr>
                <w:bCs/>
                <w:sz w:val="24"/>
              </w:rPr>
              <w:t xml:space="preserve">      </w:t>
            </w:r>
            <w:r w:rsidRPr="00982079">
              <w:rPr>
                <w:rFonts w:hint="eastAsia"/>
                <w:bCs/>
                <w:sz w:val="24"/>
              </w:rPr>
              <w:t>年</w:t>
            </w:r>
            <w:r w:rsidRPr="00982079">
              <w:rPr>
                <w:bCs/>
                <w:sz w:val="24"/>
              </w:rPr>
              <w:t xml:space="preserve">  </w:t>
            </w:r>
            <w:r w:rsidRPr="00982079">
              <w:rPr>
                <w:rFonts w:hint="eastAsia"/>
                <w:bCs/>
                <w:sz w:val="24"/>
              </w:rPr>
              <w:t>月</w:t>
            </w:r>
            <w:r w:rsidRPr="00982079">
              <w:rPr>
                <w:bCs/>
                <w:sz w:val="24"/>
              </w:rPr>
              <w:t xml:space="preserve">  </w:t>
            </w:r>
            <w:r w:rsidRPr="00982079">
              <w:rPr>
                <w:rFonts w:hint="eastAsia"/>
                <w:bCs/>
                <w:sz w:val="24"/>
              </w:rPr>
              <w:t>日</w:t>
            </w:r>
          </w:p>
        </w:tc>
      </w:tr>
    </w:tbl>
    <w:p w:rsidR="00B6194A" w:rsidRPr="00053ED9" w:rsidRDefault="00B6194A" w:rsidP="00053ED9">
      <w:pPr>
        <w:rPr>
          <w:rFonts w:ascii="宋体"/>
          <w:sz w:val="18"/>
          <w:szCs w:val="18"/>
        </w:rPr>
      </w:pPr>
      <w:r w:rsidRPr="00982079">
        <w:rPr>
          <w:rFonts w:hint="eastAsia"/>
          <w:sz w:val="18"/>
          <w:szCs w:val="18"/>
        </w:rPr>
        <w:t>注：可根据长度加页</w:t>
      </w:r>
      <w:r w:rsidRPr="00982079">
        <w:rPr>
          <w:rFonts w:ascii="宋体" w:hAnsi="宋体" w:hint="eastAsia"/>
          <w:sz w:val="18"/>
          <w:szCs w:val="18"/>
        </w:rPr>
        <w:t>。</w:t>
      </w:r>
    </w:p>
    <w:sectPr w:rsidR="00B6194A" w:rsidRPr="00053ED9" w:rsidSect="00C401F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94A" w:rsidRDefault="00B6194A" w:rsidP="00486F1B">
      <w:r>
        <w:separator/>
      </w:r>
    </w:p>
  </w:endnote>
  <w:endnote w:type="continuationSeparator" w:id="1">
    <w:p w:rsidR="00B6194A" w:rsidRDefault="00B6194A" w:rsidP="00486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94A" w:rsidRDefault="00B6194A" w:rsidP="00486F1B">
      <w:r>
        <w:separator/>
      </w:r>
    </w:p>
  </w:footnote>
  <w:footnote w:type="continuationSeparator" w:id="1">
    <w:p w:rsidR="00B6194A" w:rsidRDefault="00B6194A" w:rsidP="00486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01F7"/>
    <w:rsid w:val="00053ED9"/>
    <w:rsid w:val="0019170C"/>
    <w:rsid w:val="003F0955"/>
    <w:rsid w:val="00405382"/>
    <w:rsid w:val="00486F1B"/>
    <w:rsid w:val="006041CC"/>
    <w:rsid w:val="00704837"/>
    <w:rsid w:val="00980D28"/>
    <w:rsid w:val="00982079"/>
    <w:rsid w:val="00B3230A"/>
    <w:rsid w:val="00B6194A"/>
    <w:rsid w:val="00C401F7"/>
    <w:rsid w:val="00E66148"/>
    <w:rsid w:val="00F2591E"/>
    <w:rsid w:val="00FB4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1F7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86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86F1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86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86F1B"/>
    <w:rPr>
      <w:rFonts w:ascii="Times New Roman" w:eastAsia="宋体" w:hAnsi="Times New Roman" w:cs="Times New Roman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rsid w:val="0019170C"/>
    <w:pPr>
      <w:spacing w:line="400" w:lineRule="exact"/>
      <w:ind w:firstLineChars="200" w:firstLine="480"/>
    </w:pPr>
    <w:rPr>
      <w:rFonts w:ascii="宋体" w:hAnsi="宋体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19170C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BE9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54</Words>
  <Characters>313</Characters>
  <Application>Microsoft Office Outlook</Application>
  <DocSecurity>0</DocSecurity>
  <Lines>0</Lines>
  <Paragraphs>0</Paragraphs>
  <ScaleCrop>false</ScaleCrop>
  <Company>bupt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邮 电 大 学</dc:title>
  <dc:subject/>
  <dc:creator>王栩楠</dc:creator>
  <cp:keywords/>
  <dc:description/>
  <cp:lastModifiedBy>User</cp:lastModifiedBy>
  <cp:revision>2</cp:revision>
  <dcterms:created xsi:type="dcterms:W3CDTF">2011-02-20T02:02:00Z</dcterms:created>
  <dcterms:modified xsi:type="dcterms:W3CDTF">2011-02-20T02:02:00Z</dcterms:modified>
</cp:coreProperties>
</file>